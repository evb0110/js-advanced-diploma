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7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10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12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14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19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27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</w:rPr>
              <w:t>28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29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30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31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35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36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37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42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44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46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49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52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55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56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green"/>
              </w:rPr>
              <w:t>60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480" w:before="288" w:after="2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Estrangelo Edessa"/>
        <w:kern w:val="2"/>
        <w:sz w:val="24"/>
        <w:szCs w:val="24"/>
        <w:lang w:val="ru-RU" w:eastAsia="zh-CN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rial Unicode MS" w:cs="Estrangelo Edessa"/>
      <w:color w:val="auto"/>
      <w:kern w:val="2"/>
      <w:sz w:val="24"/>
      <w:szCs w:val="24"/>
      <w:lang w:val="ru-RU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/>
  </w:style>
  <w:style w:type="paragraph" w:styleId="List">
    <w:name w:val="List"/>
    <w:basedOn w:val="TextBody"/>
    <w:pPr/>
    <w:rPr>
      <w:rFonts w:ascii="Times New Roman" w:hAnsi="Times New Roman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</Template>
  <TotalTime>8</TotalTime>
  <Application>LibreOffice/6.0.7.3$Linux_X86_64 LibreOffice_project/00m0$Build-3</Application>
  <Pages>1</Pages>
  <Words>64</Words>
  <Characters>118</Characters>
  <CharactersWithSpaces>118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2019-03-13T00:09:25Z</dcterms:created>
  <dc:creator>Eugene </dc:creator>
  <dc:description/>
  <dc:language>ru-RU</dc:language>
  <cp:lastModifiedBy>Eugene </cp:lastModifiedBy>
  <dcterms:modified xsi:type="dcterms:W3CDTF">2019-03-13T00:18:15Z</dcterms:modified>
  <cp:revision>4</cp:revision>
  <dc:subject/>
  <dc:title>a</dc:title>
</cp:coreProperties>
</file>